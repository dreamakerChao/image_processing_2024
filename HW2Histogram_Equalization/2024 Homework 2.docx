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BB91" w14:textId="77777777" w:rsidR="0029162A" w:rsidRDefault="004F09C0">
      <w:pPr>
        <w:jc w:val="center"/>
        <w:rPr>
          <w:rFonts w:ascii="Times New Roman" w:eastAsia="細明體" w:hAnsi="Times New Roman" w:cs="Times New Roman"/>
          <w:b/>
          <w:color w:val="000000"/>
          <w:sz w:val="38"/>
          <w:szCs w:val="32"/>
          <w:u w:val="single"/>
          <w:shd w:val="clear" w:color="auto" w:fill="FFFFFF"/>
        </w:rPr>
      </w:pPr>
      <w:r>
        <w:rPr>
          <w:rFonts w:ascii="Times New Roman" w:eastAsia="細明體" w:hAnsi="Times New Roman" w:cs="Times New Roman"/>
          <w:b/>
          <w:color w:val="000000"/>
          <w:sz w:val="38"/>
          <w:szCs w:val="32"/>
          <w:u w:val="single"/>
          <w:shd w:val="clear" w:color="auto" w:fill="FFFFFF"/>
        </w:rPr>
        <w:t xml:space="preserve">Homework </w:t>
      </w:r>
      <w:r w:rsidR="00E814F5">
        <w:rPr>
          <w:rFonts w:ascii="Times New Roman" w:eastAsia="細明體" w:hAnsi="Times New Roman" w:cs="Times New Roman" w:hint="eastAsia"/>
          <w:b/>
          <w:color w:val="000000"/>
          <w:sz w:val="38"/>
          <w:szCs w:val="32"/>
          <w:u w:val="single"/>
          <w:shd w:val="clear" w:color="auto" w:fill="FFFFFF"/>
          <w:lang w:eastAsia="zh-TW"/>
        </w:rPr>
        <w:t>2</w:t>
      </w:r>
    </w:p>
    <w:p w14:paraId="7E479426" w14:textId="77777777" w:rsidR="0029162A" w:rsidRDefault="004F09C0" w:rsidP="00E71139">
      <w:pPr>
        <w:jc w:val="center"/>
        <w:rPr>
          <w:rFonts w:ascii="Times New Roman" w:eastAsia="細明體" w:hAnsi="Times New Roman" w:cs="Times New Roman"/>
          <w:b/>
          <w:bCs/>
          <w:color w:val="000000"/>
          <w:sz w:val="42"/>
          <w:szCs w:val="32"/>
          <w:shd w:val="clear" w:color="auto" w:fill="FFFFFF"/>
        </w:rPr>
      </w:pPr>
      <w:r>
        <w:rPr>
          <w:rFonts w:ascii="Times New Roman" w:eastAsia="細明體" w:hAnsi="Times New Roman" w:cs="Times New Roman"/>
          <w:b/>
          <w:bCs/>
          <w:color w:val="000000"/>
          <w:sz w:val="42"/>
          <w:szCs w:val="32"/>
          <w:shd w:val="clear" w:color="auto" w:fill="FFFFFF"/>
        </w:rPr>
        <w:t>Histogram Equalization</w:t>
      </w:r>
    </w:p>
    <w:p w14:paraId="1B0B6AEC" w14:textId="77777777" w:rsidR="0029162A" w:rsidRDefault="004F09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5164DC" w:rsidRPr="005164DC">
        <w:rPr>
          <w:rFonts w:ascii="Times New Roman" w:hAnsi="Times New Roman" w:cs="Times New Roman" w:hint="eastAsia"/>
          <w:sz w:val="28"/>
          <w:szCs w:val="28"/>
        </w:rPr>
        <w:t>o</w:t>
      </w:r>
      <w:r w:rsidR="005164DC" w:rsidRPr="005164DC">
        <w:rPr>
          <w:rFonts w:ascii="Times New Roman" w:hAnsi="Times New Roman" w:cs="Times New Roman"/>
          <w:sz w:val="28"/>
          <w:szCs w:val="28"/>
        </w:rPr>
        <w:t>bjective</w:t>
      </w:r>
      <w:r w:rsidR="005164DC">
        <w:rPr>
          <w:rFonts w:ascii="新細明體" w:eastAsia="新細明體" w:hAnsi="新細明體" w:cs="新細明體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this assignment is to understand and implement the concept of histogram equalization to </w:t>
      </w:r>
      <w:r w:rsidR="005164DC">
        <w:rPr>
          <w:rFonts w:ascii="Times New Roman" w:hAnsi="Times New Roman" w:cs="Times New Roman"/>
          <w:sz w:val="28"/>
          <w:szCs w:val="28"/>
        </w:rPr>
        <w:t>enhance</w:t>
      </w:r>
      <w:r>
        <w:rPr>
          <w:rFonts w:ascii="Times New Roman" w:hAnsi="Times New Roman" w:cs="Times New Roman"/>
          <w:sz w:val="28"/>
          <w:szCs w:val="28"/>
        </w:rPr>
        <w:t xml:space="preserve"> the contrast of a digital image. </w:t>
      </w:r>
    </w:p>
    <w:p w14:paraId="20118F9E" w14:textId="77777777" w:rsidR="0029162A" w:rsidRDefault="00970E80" w:rsidP="00D961C8">
      <w:pPr>
        <w:rPr>
          <w:rFonts w:ascii="Times New Roman" w:hAnsi="Times New Roman" w:cs="Times New Roman"/>
          <w:sz w:val="28"/>
          <w:szCs w:val="28"/>
        </w:rPr>
      </w:pPr>
      <w:r w:rsidRPr="00731C09">
        <w:rPr>
          <w:rFonts w:ascii="Times New Roman" w:hAnsi="Times New Roman" w:cs="Times New Roman"/>
          <w:sz w:val="28"/>
          <w:szCs w:val="28"/>
        </w:rPr>
        <w:t xml:space="preserve">You will need to apply both the </w:t>
      </w:r>
      <w:r>
        <w:rPr>
          <w:rFonts w:ascii="Times New Roman" w:hAnsi="Times New Roman" w:cs="Times New Roman"/>
          <w:sz w:val="28"/>
          <w:szCs w:val="28"/>
        </w:rPr>
        <w:t>Global Histogram</w:t>
      </w:r>
      <w:r w:rsidRPr="00731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Equalization</w:t>
      </w:r>
      <w:r w:rsidRPr="00731C09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Local</w:t>
      </w:r>
      <w:r w:rsidRPr="00731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Histogram</w:t>
      </w:r>
      <w:r w:rsidRPr="00731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Equalization</w:t>
      </w:r>
      <w:r w:rsidRPr="00731C09">
        <w:rPr>
          <w:rFonts w:ascii="Times New Roman" w:hAnsi="Times New Roman" w:cs="Times New Roman"/>
          <w:sz w:val="28"/>
          <w:szCs w:val="28"/>
        </w:rPr>
        <w:t xml:space="preserve"> to the same grayscale image, implement them in Python, and document any observations in your report </w:t>
      </w:r>
    </w:p>
    <w:p w14:paraId="5CBF567F" w14:textId="77777777" w:rsidR="000C37BC" w:rsidRDefault="000C37BC" w:rsidP="00D961C8">
      <w:pPr>
        <w:rPr>
          <w:rFonts w:ascii="Times New Roman" w:hAnsi="Times New Roman" w:cs="Times New Roman"/>
          <w:sz w:val="28"/>
          <w:szCs w:val="28"/>
        </w:rPr>
      </w:pPr>
      <w:r w:rsidRPr="000C37BC">
        <w:rPr>
          <w:rFonts w:ascii="Times New Roman" w:hAnsi="Times New Roman" w:cs="Times New Roman"/>
          <w:sz w:val="28"/>
          <w:szCs w:val="28"/>
        </w:rPr>
        <w:t>This assignment allows the use of the OpenCV API: equalizeHist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0C37BC">
        <w:rPr>
          <w:rFonts w:ascii="Times New Roman" w:hAnsi="Times New Roman" w:cs="Times New Roman"/>
          <w:sz w:val="28"/>
          <w:szCs w:val="28"/>
        </w:rPr>
        <w:t xml:space="preserve">, but you will only receive basic </w:t>
      </w:r>
      <w:r w:rsidR="00E71139">
        <w:rPr>
          <w:rFonts w:ascii="Times New Roman" w:hAnsi="Times New Roman" w:cs="Times New Roman"/>
          <w:sz w:val="28"/>
          <w:szCs w:val="28"/>
        </w:rPr>
        <w:t>score</w:t>
      </w:r>
      <w:r w:rsidRPr="000C37BC">
        <w:rPr>
          <w:rFonts w:ascii="Times New Roman" w:hAnsi="Times New Roman" w:cs="Times New Roman"/>
          <w:sz w:val="28"/>
          <w:szCs w:val="28"/>
        </w:rPr>
        <w:t>. If you can implement the underlying logic yourself, you will earn a higher score.</w:t>
      </w:r>
    </w:p>
    <w:p w14:paraId="33662586" w14:textId="77777777" w:rsidR="00E71139" w:rsidRDefault="00E71139" w:rsidP="00D961C8">
      <w:pPr>
        <w:rPr>
          <w:rFonts w:ascii="Times New Roman" w:hAnsi="Times New Roman" w:cs="Times New Roman"/>
          <w:sz w:val="28"/>
          <w:szCs w:val="28"/>
        </w:rPr>
      </w:pPr>
      <w:r w:rsidRPr="00E71139">
        <w:rPr>
          <w:rFonts w:ascii="Times New Roman" w:hAnsi="Times New Roman" w:cs="Times New Roman"/>
          <w:sz w:val="28"/>
          <w:szCs w:val="28"/>
        </w:rPr>
        <w:t>The following is a diagram included in the report, using Global HE as an example.</w:t>
      </w:r>
    </w:p>
    <w:p w14:paraId="70BA41EB" w14:textId="77777777" w:rsidR="00E71139" w:rsidRPr="00E71139" w:rsidRDefault="00E71139" w:rsidP="00E71139">
      <w:pPr>
        <w:spacing w:line="240" w:lineRule="auto"/>
        <w:rPr>
          <w:rFonts w:ascii="Times New Roman" w:eastAsia="細明體" w:hAnsi="Times New Roman" w:cs="Times New Roman"/>
          <w:b/>
          <w:color w:val="000000"/>
          <w:sz w:val="36"/>
          <w:szCs w:val="32"/>
          <w:shd w:val="clear" w:color="auto" w:fill="FFFFFF"/>
        </w:rPr>
      </w:pPr>
      <w:r w:rsidRPr="00731C09">
        <w:rPr>
          <w:rFonts w:ascii="Times New Roman" w:hAnsi="Times New Roman" w:cs="Times New Roman"/>
          <w:sz w:val="28"/>
          <w:szCs w:val="28"/>
        </w:rPr>
        <w:t xml:space="preserve">Bonus: Implementing any </w:t>
      </w:r>
      <w:r>
        <w:rPr>
          <w:rFonts w:ascii="Times New Roman" w:hAnsi="Times New Roman" w:cs="Times New Roman"/>
          <w:sz w:val="28"/>
          <w:szCs w:val="28"/>
        </w:rPr>
        <w:t>Histogram</w:t>
      </w:r>
      <w:r w:rsidRPr="00731C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Equalization</w:t>
      </w:r>
      <w:r w:rsidRPr="00731C09">
        <w:rPr>
          <w:rFonts w:ascii="Times New Roman" w:hAnsi="Times New Roman" w:cs="Times New Roman"/>
          <w:sz w:val="28"/>
          <w:szCs w:val="28"/>
        </w:rPr>
        <w:t xml:space="preserve"> algorithms mentioned in the course will provide additional credit.</w:t>
      </w: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9"/>
        <w:gridCol w:w="3841"/>
        <w:gridCol w:w="3776"/>
      </w:tblGrid>
      <w:tr w:rsidR="000C37BC" w:rsidRPr="001E3394" w14:paraId="0424E86C" w14:textId="77777777" w:rsidTr="001E3394">
        <w:tc>
          <w:tcPr>
            <w:tcW w:w="1399" w:type="dxa"/>
            <w:shd w:val="clear" w:color="auto" w:fill="auto"/>
            <w:vAlign w:val="center"/>
          </w:tcPr>
          <w:p w14:paraId="347FD613" w14:textId="77777777" w:rsidR="00970E80" w:rsidRPr="001E3394" w:rsidRDefault="00970E80" w:rsidP="001E3394">
            <w:pPr>
              <w:jc w:val="center"/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3954" w:type="dxa"/>
            <w:shd w:val="clear" w:color="auto" w:fill="auto"/>
            <w:vAlign w:val="center"/>
          </w:tcPr>
          <w:p w14:paraId="27445A90" w14:textId="77777777" w:rsidR="00970E80" w:rsidRPr="001E3394" w:rsidRDefault="0052654E" w:rsidP="001E3394">
            <w:pPr>
              <w:jc w:val="center"/>
              <w:rPr>
                <w:rFonts w:ascii="Times New Roman" w:eastAsia="細明體" w:hAnsi="Times New Roman" w:cs="Times New Roman" w:hint="eastAsia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 xml:space="preserve">Before </w:t>
            </w:r>
            <w:r w:rsidR="000C37BC"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 xml:space="preserve">Global </w:t>
            </w: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>HE</w:t>
            </w:r>
          </w:p>
        </w:tc>
        <w:tc>
          <w:tcPr>
            <w:tcW w:w="3889" w:type="dxa"/>
            <w:shd w:val="clear" w:color="auto" w:fill="auto"/>
            <w:vAlign w:val="center"/>
          </w:tcPr>
          <w:p w14:paraId="045320FB" w14:textId="77777777" w:rsidR="00970E80" w:rsidRPr="001E3394" w:rsidRDefault="0052654E" w:rsidP="001E3394">
            <w:pPr>
              <w:jc w:val="center"/>
              <w:rPr>
                <w:rFonts w:ascii="Times New Roman" w:eastAsia="細明體" w:hAnsi="Times New Roman" w:cs="Times New Roman" w:hint="eastAsia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>After</w:t>
            </w:r>
            <w:r w:rsidR="000C37BC"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 xml:space="preserve"> Global</w:t>
            </w: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 xml:space="preserve"> HE</w:t>
            </w:r>
          </w:p>
        </w:tc>
      </w:tr>
      <w:tr w:rsidR="000C37BC" w:rsidRPr="001E3394" w14:paraId="47D43D15" w14:textId="77777777" w:rsidTr="001E3394">
        <w:trPr>
          <w:trHeight w:val="2374"/>
        </w:trPr>
        <w:tc>
          <w:tcPr>
            <w:tcW w:w="1399" w:type="dxa"/>
            <w:shd w:val="clear" w:color="auto" w:fill="auto"/>
            <w:vAlign w:val="center"/>
          </w:tcPr>
          <w:p w14:paraId="16F5234C" w14:textId="77777777" w:rsidR="00970E80" w:rsidRPr="001E3394" w:rsidRDefault="0052654E" w:rsidP="001E3394">
            <w:pPr>
              <w:jc w:val="center"/>
              <w:rPr>
                <w:rFonts w:ascii="Times New Roman" w:eastAsia="細明體" w:hAnsi="Times New Roman" w:cs="Times New Roman" w:hint="eastAsia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</w:pPr>
            <w:r w:rsidRPr="001E3394">
              <w:rPr>
                <w:rFonts w:ascii="Times New Roman" w:eastAsia="細明體" w:hAnsi="Times New Roman" w:cs="Times New Roman" w:hint="eastAsia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>i</w:t>
            </w: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>mages</w:t>
            </w:r>
          </w:p>
        </w:tc>
        <w:tc>
          <w:tcPr>
            <w:tcW w:w="3954" w:type="dxa"/>
            <w:shd w:val="clear" w:color="auto" w:fill="auto"/>
            <w:vAlign w:val="center"/>
          </w:tcPr>
          <w:p w14:paraId="5557C697" w14:textId="3D9159FF" w:rsidR="00970E80" w:rsidRPr="001E3394" w:rsidRDefault="008F07EB" w:rsidP="001E3394">
            <w:pPr>
              <w:jc w:val="center"/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  <w:drawing>
                <wp:inline distT="0" distB="0" distL="0" distR="0" wp14:anchorId="7AC2EFC3" wp14:editId="259AC557">
                  <wp:extent cx="1438275" cy="14478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9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9" w:type="dxa"/>
            <w:shd w:val="clear" w:color="auto" w:fill="auto"/>
            <w:vAlign w:val="center"/>
          </w:tcPr>
          <w:p w14:paraId="236A8099" w14:textId="7E7391D0" w:rsidR="00970E80" w:rsidRPr="001E3394" w:rsidRDefault="008F07EB" w:rsidP="001E3394">
            <w:pPr>
              <w:jc w:val="center"/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  <w:drawing>
                <wp:inline distT="0" distB="0" distL="0" distR="0" wp14:anchorId="23750DD8" wp14:editId="6FF0A840">
                  <wp:extent cx="1438275" cy="1457325"/>
                  <wp:effectExtent l="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54E" w:rsidRPr="001E3394" w14:paraId="3BFFC4BA" w14:textId="77777777" w:rsidTr="001E3394">
        <w:trPr>
          <w:trHeight w:val="2637"/>
        </w:trPr>
        <w:tc>
          <w:tcPr>
            <w:tcW w:w="1399" w:type="dxa"/>
            <w:shd w:val="clear" w:color="auto" w:fill="auto"/>
            <w:vAlign w:val="center"/>
          </w:tcPr>
          <w:p w14:paraId="34381DC1" w14:textId="77777777" w:rsidR="0052654E" w:rsidRPr="001E3394" w:rsidRDefault="0052654E" w:rsidP="001E3394">
            <w:pPr>
              <w:jc w:val="center"/>
              <w:rPr>
                <w:rFonts w:ascii="Times New Roman" w:eastAsia="細明體" w:hAnsi="Times New Roman" w:cs="Times New Roman" w:hint="eastAsia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  <w:lang w:eastAsia="zh-TW"/>
              </w:rPr>
              <w:t>Histogram</w:t>
            </w:r>
          </w:p>
        </w:tc>
        <w:tc>
          <w:tcPr>
            <w:tcW w:w="7843" w:type="dxa"/>
            <w:gridSpan w:val="2"/>
            <w:shd w:val="clear" w:color="auto" w:fill="auto"/>
            <w:vAlign w:val="center"/>
          </w:tcPr>
          <w:p w14:paraId="67DA47C2" w14:textId="14196BF0" w:rsidR="0052654E" w:rsidRPr="001E3394" w:rsidRDefault="008F07EB" w:rsidP="001E3394">
            <w:pPr>
              <w:jc w:val="center"/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</w:pPr>
            <w:r w:rsidRPr="001E3394">
              <w:rPr>
                <w:rFonts w:ascii="Times New Roman" w:eastAsia="細明體" w:hAnsi="Times New Roman" w:cs="Times New Roman"/>
                <w:noProof/>
                <w:color w:val="000000"/>
                <w:sz w:val="28"/>
                <w:szCs w:val="24"/>
                <w:shd w:val="clear" w:color="auto" w:fill="FFFFFF"/>
              </w:rPr>
              <w:drawing>
                <wp:inline distT="0" distB="0" distL="0" distR="0" wp14:anchorId="5CA0D0A3" wp14:editId="70414C4F">
                  <wp:extent cx="3181350" cy="160972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66" t="10802" r="9613" b="7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AF8F2" w14:textId="77777777" w:rsidR="000C37BC" w:rsidRDefault="000C37BC" w:rsidP="000C37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F12D1">
        <w:rPr>
          <w:rFonts w:ascii="Times New Roman" w:hAnsi="Times New Roman" w:cs="Times New Roman"/>
          <w:sz w:val="28"/>
          <w:szCs w:val="28"/>
        </w:rPr>
        <w:lastRenderedPageBreak/>
        <w:t>The report must contain the following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F12D1">
        <w:rPr>
          <w:rFonts w:ascii="Times New Roman" w:hAnsi="Times New Roman" w:cs="Times New Roman"/>
          <w:color w:val="FF0000"/>
          <w:sz w:val="28"/>
          <w:szCs w:val="28"/>
        </w:rPr>
        <w:t>Submit the PDF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Pr="00E45B6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45B69">
        <w:rPr>
          <w:rFonts w:ascii="Times New Roman" w:hAnsi="Times New Roman" w:cs="Times New Roman"/>
          <w:sz w:val="28"/>
          <w:szCs w:val="28"/>
        </w:rPr>
        <w:t>Screenshots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Pr="00E45B69">
        <w:rPr>
          <w:rFonts w:ascii="Times New Roman" w:hAnsi="Times New Roman" w:cs="Times New Roman"/>
          <w:sz w:val="28"/>
          <w:szCs w:val="28"/>
        </w:rPr>
        <w:t xml:space="preserve">Display the original image, the image after </w:t>
      </w:r>
      <w:r w:rsidRPr="00E814F5">
        <w:rPr>
          <w:rFonts w:ascii="Times New Roman" w:hAnsi="Times New Roman" w:cs="Times New Roman" w:hint="eastAsia"/>
          <w:sz w:val="28"/>
          <w:szCs w:val="28"/>
        </w:rPr>
        <w:t>Hi</w:t>
      </w:r>
      <w:r w:rsidRPr="00E814F5">
        <w:rPr>
          <w:rFonts w:ascii="Times New Roman" w:hAnsi="Times New Roman" w:cs="Times New Roman"/>
          <w:sz w:val="28"/>
          <w:szCs w:val="28"/>
        </w:rPr>
        <w:t>stogram equalization</w:t>
      </w:r>
    </w:p>
    <w:p w14:paraId="319D52E7" w14:textId="77777777" w:rsidR="000C37BC" w:rsidRDefault="000C37BC" w:rsidP="000C37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Explain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Pr="008E2F5E"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  <w:t>Y</w:t>
      </w:r>
      <w:r w:rsidRPr="004F12D1">
        <w:rPr>
          <w:rFonts w:ascii="Times New Roman" w:hAnsi="Times New Roman" w:cs="Times New Roman"/>
          <w:sz w:val="28"/>
          <w:szCs w:val="28"/>
        </w:rPr>
        <w:t>our method (i</w:t>
      </w:r>
      <w:r w:rsidRPr="00E45B69">
        <w:rPr>
          <w:rFonts w:ascii="Times New Roman" w:hAnsi="Times New Roman" w:cs="Times New Roman"/>
          <w:sz w:val="28"/>
          <w:szCs w:val="28"/>
        </w:rPr>
        <w:t>f you have other try</w:t>
      </w:r>
      <w:r w:rsidRPr="004F12D1">
        <w:rPr>
          <w:rFonts w:ascii="Times New Roman" w:hAnsi="Times New Roman" w:cs="Times New Roman"/>
          <w:sz w:val="28"/>
          <w:szCs w:val="28"/>
        </w:rPr>
        <w:t>) with experiment</w:t>
      </w:r>
    </w:p>
    <w:p w14:paraId="7B822C79" w14:textId="77777777" w:rsidR="000C37BC" w:rsidRPr="00E45B69" w:rsidRDefault="000C37BC" w:rsidP="000C37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45B69">
        <w:rPr>
          <w:rFonts w:ascii="Times New Roman" w:hAnsi="Times New Roman" w:cs="Times New Roman"/>
          <w:sz w:val="28"/>
          <w:szCs w:val="28"/>
        </w:rPr>
        <w:t>Discussion</w:t>
      </w:r>
      <w:r>
        <w:rPr>
          <w:rFonts w:ascii="新細明體" w:eastAsia="新細明體" w:hAnsi="新細明體" w:cs="新細明體" w:hint="eastAsia"/>
          <w:sz w:val="28"/>
          <w:szCs w:val="28"/>
          <w:lang w:eastAsia="zh-TW"/>
        </w:rPr>
        <w:t>：</w:t>
      </w:r>
      <w:r w:rsidRPr="00E45B69">
        <w:rPr>
          <w:rFonts w:ascii="Times New Roman" w:hAnsi="Times New Roman" w:cs="Times New Roman"/>
          <w:sz w:val="28"/>
          <w:szCs w:val="28"/>
        </w:rPr>
        <w:t>interesting finding, difficulties you encountered, insights you observe</w:t>
      </w:r>
    </w:p>
    <w:sectPr w:rsidR="000C37BC" w:rsidRPr="00E45B6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1C14" w14:textId="77777777" w:rsidR="00017D45" w:rsidRDefault="00017D45">
      <w:pPr>
        <w:spacing w:after="0" w:line="240" w:lineRule="auto"/>
      </w:pPr>
      <w:r>
        <w:separator/>
      </w:r>
    </w:p>
  </w:endnote>
  <w:endnote w:type="continuationSeparator" w:id="0">
    <w:p w14:paraId="333C7AD3" w14:textId="77777777" w:rsidR="00017D45" w:rsidRDefault="0001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D4AD6" w14:textId="77777777" w:rsidR="00017D45" w:rsidRDefault="00017D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6A4EE9" w14:textId="77777777" w:rsidR="00017D45" w:rsidRDefault="00017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A"/>
    <w:rsid w:val="00017D45"/>
    <w:rsid w:val="000C37BC"/>
    <w:rsid w:val="001E3394"/>
    <w:rsid w:val="0029162A"/>
    <w:rsid w:val="004573C3"/>
    <w:rsid w:val="004F09C0"/>
    <w:rsid w:val="005164DC"/>
    <w:rsid w:val="0052654E"/>
    <w:rsid w:val="00706F66"/>
    <w:rsid w:val="00891C05"/>
    <w:rsid w:val="008E2F5E"/>
    <w:rsid w:val="008F07EB"/>
    <w:rsid w:val="00970E80"/>
    <w:rsid w:val="009770EA"/>
    <w:rsid w:val="00A260AF"/>
    <w:rsid w:val="00D961C8"/>
    <w:rsid w:val="00E71139"/>
    <w:rsid w:val="00E814F5"/>
    <w:rsid w:val="00EE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7C0FA"/>
  <w15:docId w15:val="{11CF6921-76B9-49D2-B7BF-65E42ECC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Arial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spacing w:after="200" w:line="288" w:lineRule="auto"/>
    </w:pPr>
    <w:rPr>
      <w:rFonts w:eastAsia="Times New Roman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2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8E2F5E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8E2F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8E2F5E"/>
    <w:rPr>
      <w:rFonts w:eastAsia="Times New Roman"/>
      <w:lang w:eastAsia="en-US"/>
    </w:rPr>
  </w:style>
  <w:style w:type="table" w:styleId="a8">
    <w:name w:val="Table Grid"/>
    <w:basedOn w:val="a1"/>
    <w:uiPriority w:val="39"/>
    <w:rsid w:val="00970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mework%2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F4339-8A77-4EBC-BF04-F8CC9FBC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Homework%201</Template>
  <TotalTime>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Sankarsrin</dc:creator>
  <cp:keywords/>
  <dc:description/>
  <cp:lastModifiedBy>Thools70907@gmail.com</cp:lastModifiedBy>
  <cp:revision>2</cp:revision>
  <dcterms:created xsi:type="dcterms:W3CDTF">2024-10-21T09:40:00Z</dcterms:created>
  <dcterms:modified xsi:type="dcterms:W3CDTF">2024-10-21T09:40:00Z</dcterms:modified>
</cp:coreProperties>
</file>